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0A2EEC">
        <w:t>2016, December</w:t>
      </w:r>
    </w:p>
    <w:p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3A4127" w:rsidP="00435193">
            <w:pPr>
              <w:pStyle w:val="Subtitle"/>
            </w:pPr>
            <w:r>
              <w:t xml:space="preserve">Subject </w:t>
            </w:r>
            <w:r w:rsidRPr="00435193">
              <w:t>Section</w:t>
            </w:r>
          </w:p>
          <w:p w:rsidR="00CC64E3" w:rsidRPr="00F362A7" w:rsidRDefault="00A60BC7" w:rsidP="00435193">
            <w:pPr>
              <w:pStyle w:val="Title"/>
            </w:pPr>
            <w:r>
              <w:t>Comparative Protein Modelling</w:t>
            </w:r>
          </w:p>
          <w:p w:rsidR="00CC64E3" w:rsidRPr="00F362A7" w:rsidRDefault="00A60BC7" w:rsidP="00513FFC">
            <w:pPr>
              <w:pStyle w:val="Author-Group"/>
            </w:pPr>
            <w:r>
              <w:t xml:space="preserve">Sai </w:t>
            </w:r>
            <w:proofErr w:type="spellStart"/>
            <w:r>
              <w:t>Manikanta</w:t>
            </w:r>
            <w:proofErr w:type="spellEnd"/>
            <w:r>
              <w:t xml:space="preserve"> S </w:t>
            </w:r>
            <w:proofErr w:type="spellStart"/>
            <w:r>
              <w:t>Godavarthi</w:t>
            </w:r>
            <w:proofErr w:type="spellEnd"/>
            <w:r>
              <w:t xml:space="preserve">, </w:t>
            </w:r>
            <w:proofErr w:type="spellStart"/>
            <w:r>
              <w:t>Deepika</w:t>
            </w:r>
            <w:proofErr w:type="spellEnd"/>
            <w:r>
              <w:t xml:space="preserve"> Joseph</w:t>
            </w:r>
          </w:p>
          <w:p w:rsidR="00CC64E3" w:rsidRPr="00D65C51" w:rsidRDefault="00A60BC7" w:rsidP="00513FFC">
            <w:pPr>
              <w:pStyle w:val="Author-Affiliation"/>
            </w:pPr>
            <w:r>
              <w:t>Computer Science – EECS Department</w:t>
            </w:r>
            <w:r w:rsidR="00CC64E3" w:rsidRPr="00D65C51">
              <w:t xml:space="preserve">, </w:t>
            </w:r>
            <w:r>
              <w:t>Wichita State University, Wichita, Kansas</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00DB433F">
              <w:t>.</w:t>
            </w:r>
          </w:p>
          <w:p w:rsidR="003A4127" w:rsidRDefault="00CC64E3" w:rsidP="00DC1442">
            <w:pPr>
              <w:pStyle w:val="Abstract-Text"/>
              <w:rPr>
                <w:rFonts w:ascii="AdvPS2AA1" w:hAnsi="AdvPS2AA1" w:cs="AdvPS2AA1"/>
                <w:lang w:val="en-GB" w:eastAsia="en-IN"/>
              </w:rPr>
            </w:pPr>
            <w:r w:rsidRPr="00DA7E18">
              <w:rPr>
                <w:b/>
              </w:rPr>
              <w:t>Results:</w:t>
            </w:r>
            <w:r w:rsidRPr="00DA7E18">
              <w:t xml:space="preserve"> </w:t>
            </w:r>
            <w:r w:rsidR="00DC1442">
              <w:t>With the given 10 proteins; 5 from CASP 11 and 5 from CASP 10 we have obtained better accuracy for 3 proteins comparing with the CASP results</w:t>
            </w:r>
            <w:r w:rsidR="003A4127">
              <w:t>.</w:t>
            </w:r>
            <w:r w:rsidR="00DC1442">
              <w:t xml:space="preserve"> Results for each of the protein are explained separately in the results section. We have also implemented a sample pipeline for automation of the process of modelling using </w:t>
            </w:r>
            <w:proofErr w:type="spellStart"/>
            <w:r w:rsidR="00DC1442">
              <w:t>modeller</w:t>
            </w:r>
            <w:proofErr w:type="spellEnd"/>
            <w:r w:rsidR="00DC1442">
              <w:t>.</w:t>
            </w:r>
            <w:r w:rsidR="00D3101D">
              <w:t xml:space="preserve"> Implemented few refinement steps on some proteins where the accuracy has been increased compared to the previous results before refinement.</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E25BEF">
              <w:rPr>
                <w:lang w:val="en-GB" w:eastAsia="en-IN"/>
              </w:rPr>
              <w:t>sxgdavarthi@shockers.wichita.edu</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Default="00D83B8A" w:rsidP="0025604E">
      <w:pPr>
        <w:pStyle w:val="para-first"/>
      </w:pPr>
      <w:r w:rsidRPr="00F4766C">
        <w:t xml:space="preserve">The </w:t>
      </w:r>
      <w:r w:rsidR="0025604E">
        <w:t>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than compared to that of ab initio methods</w:t>
      </w:r>
      <w:r w:rsidR="00010EA2">
        <w:t xml:space="preserve"> as in the later, the model is entirely built using only the sequence rather depending on the template</w:t>
      </w:r>
      <w:r w:rsidR="0025604E">
        <w:t>. Protein are one of most important functional units of our body, they do most of the work in cells and they are required for structure, function, and regulation of body’s tissues and organs.</w:t>
      </w:r>
      <w:r w:rsidR="00937B14">
        <w:t xml:space="preserve"> The </w:t>
      </w:r>
      <w:r w:rsidR="00E84758">
        <w:t>three-dimensional</w:t>
      </w:r>
      <w:r w:rsidR="00937B14">
        <w:t xml:space="preserve"> structure of the protein determines the functionality of the protein.</w:t>
      </w:r>
      <w:r w:rsidR="00E84758">
        <w:t xml:space="preserve"> The four levels of proteins i.e. the primary structure which is a sequence of amino acid residues determine the peptide chain.</w:t>
      </w:r>
      <w:r w:rsidR="0062377D">
        <w:t xml:space="preserve"> In the secondary structure, hydrogen bonds between the amino acids creates alpha helix, which is a spiral or coiled molecule and pleated sheet, which looks like ribbon with regular peaks and valleys as a part of the fabric.</w:t>
      </w:r>
      <w:r w:rsidR="00E2280D">
        <w:t xml:space="preserve"> The tertiary structure is f</w:t>
      </w:r>
      <w:r w:rsidR="00010895">
        <w:t>or overall shape of the protein which are either globular or fibrous.</w:t>
      </w:r>
      <w:r w:rsidR="00CA472F">
        <w:t xml:space="preserve"> Quaternary structures </w:t>
      </w:r>
      <w:r w:rsidR="00FB5545">
        <w:t>describe</w:t>
      </w:r>
      <w:r w:rsidR="00CA472F">
        <w:t xml:space="preserve"> the proteins appearance.</w:t>
      </w:r>
    </w:p>
    <w:p w:rsidR="00CC1C09" w:rsidRDefault="00CC1C09" w:rsidP="0025604E">
      <w:pPr>
        <w:pStyle w:val="para-first"/>
      </w:pPr>
      <w:r>
        <w:t xml:space="preserve">Our method of protein modelling starts with taking a query sequence. Query sequence is the one which we want to model a three-dimensional </w:t>
      </w:r>
      <w:r w:rsidR="004B5307">
        <w:t>structure</w:t>
      </w:r>
      <w:r w:rsidR="00B60840">
        <w:t xml:space="preserve"> for the protein t</w:t>
      </w:r>
      <w:r>
        <w:t>hen later identifying template and buil</w:t>
      </w:r>
      <w:r w:rsidR="00E73E62">
        <w:t xml:space="preserve">d model using the </w:t>
      </w:r>
      <w:proofErr w:type="spellStart"/>
      <w:r w:rsidR="00E73E62">
        <w:t>modeller</w:t>
      </w:r>
      <w:proofErr w:type="spellEnd"/>
      <w:r w:rsidR="00E73E62">
        <w:t xml:space="preserve"> tool and</w:t>
      </w:r>
      <w:r>
        <w:t xml:space="preserve"> we validate our results using varies validation techniques available online </w:t>
      </w:r>
      <w:r w:rsidR="00081C22">
        <w:t>and</w:t>
      </w:r>
      <w:r>
        <w:t xml:space="preserve"> do structural analysis of the proteins using visualization tools.</w:t>
      </w:r>
    </w:p>
    <w:p w:rsidR="00FB5545" w:rsidRPr="00F4766C" w:rsidRDefault="00FB5545" w:rsidP="0025604E">
      <w:pPr>
        <w:pStyle w:val="para-first"/>
      </w:pPr>
    </w:p>
    <w:p w:rsidR="00D83B8A" w:rsidRDefault="004E13A5" w:rsidP="001A0125">
      <w:pPr>
        <w:pStyle w:val="Heading1"/>
      </w:pPr>
      <w:r w:rsidRPr="001A0125">
        <w:t>Methods</w:t>
      </w:r>
    </w:p>
    <w:p w:rsidR="005744B6" w:rsidRDefault="005744B6" w:rsidP="004E0596">
      <w:pPr>
        <w:pStyle w:val="para1"/>
      </w:pPr>
      <w:r>
        <w:t>The whole process if protein modelling is described as follows:</w:t>
      </w:r>
    </w:p>
    <w:p w:rsidR="00A01780" w:rsidRDefault="00A01780" w:rsidP="00A01780">
      <w:pPr>
        <w:pStyle w:val="para1"/>
        <w:numPr>
          <w:ilvl w:val="0"/>
          <w:numId w:val="14"/>
        </w:numPr>
      </w:pPr>
      <w:r>
        <w:t>Select the required protein and get the sequence.</w:t>
      </w:r>
    </w:p>
    <w:p w:rsidR="00A01780" w:rsidRDefault="00A01780" w:rsidP="00A01780">
      <w:pPr>
        <w:pStyle w:val="para1"/>
        <w:numPr>
          <w:ilvl w:val="0"/>
          <w:numId w:val="14"/>
        </w:numPr>
      </w:pPr>
      <w:r>
        <w:t>Search for template in BLAST, PDB and other protein databases accordingly as required.</w:t>
      </w:r>
    </w:p>
    <w:p w:rsidR="00A01780" w:rsidRDefault="00A01780" w:rsidP="00A01780">
      <w:pPr>
        <w:pStyle w:val="para1"/>
        <w:numPr>
          <w:ilvl w:val="0"/>
          <w:numId w:val="14"/>
        </w:numPr>
      </w:pPr>
      <w:r>
        <w:t>Find the better matching sequence for the query sequence, this is our template. We may have single or multiple templates. Align the template with our query.</w:t>
      </w:r>
    </w:p>
    <w:p w:rsidR="00FF3F71" w:rsidRDefault="00FF3F71" w:rsidP="00FF3F71">
      <w:pPr>
        <w:pStyle w:val="para1"/>
        <w:numPr>
          <w:ilvl w:val="0"/>
          <w:numId w:val="14"/>
        </w:numPr>
      </w:pPr>
      <w:r>
        <w:t>Prepare our files in PIR format. Download the PDB formats for the templates. Save PIR formatted query file as .</w:t>
      </w:r>
      <w:proofErr w:type="spellStart"/>
      <w:r>
        <w:t>ali</w:t>
      </w:r>
      <w:proofErr w:type="spellEnd"/>
      <w:r>
        <w:t xml:space="preserve"> extension.</w:t>
      </w:r>
    </w:p>
    <w:p w:rsidR="003A12E8" w:rsidRDefault="003A12E8" w:rsidP="00FF3F71">
      <w:pPr>
        <w:pStyle w:val="para1"/>
        <w:numPr>
          <w:ilvl w:val="0"/>
          <w:numId w:val="14"/>
        </w:numPr>
      </w:pPr>
      <w:r>
        <w:t xml:space="preserve">Start the </w:t>
      </w:r>
      <w:proofErr w:type="spellStart"/>
      <w:r>
        <w:t>modeller</w:t>
      </w:r>
      <w:proofErr w:type="spellEnd"/>
      <w:r>
        <w:t xml:space="preserve"> by giving input the query .</w:t>
      </w:r>
      <w:proofErr w:type="spellStart"/>
      <w:r>
        <w:t>ali</w:t>
      </w:r>
      <w:proofErr w:type="spellEnd"/>
      <w:r>
        <w:t xml:space="preserve"> file</w:t>
      </w:r>
      <w:r w:rsidR="00C50C58">
        <w:t xml:space="preserve"> and other PDB files, according to the log file generated give inputs to the </w:t>
      </w:r>
      <w:proofErr w:type="spellStart"/>
      <w:r w:rsidR="00C50C58">
        <w:t>modeller</w:t>
      </w:r>
      <w:proofErr w:type="spellEnd"/>
      <w:r w:rsidR="005066EA">
        <w:t>.</w:t>
      </w:r>
    </w:p>
    <w:p w:rsidR="001B2A58" w:rsidRDefault="001B2A58" w:rsidP="00FF3F71">
      <w:pPr>
        <w:pStyle w:val="para1"/>
        <w:numPr>
          <w:ilvl w:val="0"/>
          <w:numId w:val="14"/>
        </w:numPr>
      </w:pPr>
      <w:r>
        <w:t xml:space="preserve">Validate the </w:t>
      </w:r>
      <w:r w:rsidR="004640CD">
        <w:t>chosen</w:t>
      </w:r>
      <w:r>
        <w:t xml:space="preserve"> best model and determine the accuracy.</w:t>
      </w:r>
    </w:p>
    <w:p w:rsidR="0076023D" w:rsidRDefault="0076023D" w:rsidP="0076023D">
      <w:pPr>
        <w:pStyle w:val="para1"/>
        <w:ind w:firstLine="0"/>
      </w:pPr>
    </w:p>
    <w:p w:rsidR="008A6F5C" w:rsidRDefault="008A6F5C" w:rsidP="0076023D">
      <w:pPr>
        <w:pStyle w:val="para1"/>
        <w:ind w:firstLine="0"/>
      </w:pPr>
      <w:r>
        <w:t xml:space="preserve">To align the given </w:t>
      </w:r>
      <w:r w:rsidR="00F91625">
        <w:t>sequences,</w:t>
      </w:r>
      <w:r>
        <w:t xml:space="preserve"> we have used multiple sequence alignment techniques for multiple templates selected, some of them include T-Coffee and </w:t>
      </w:r>
      <w:proofErr w:type="spellStart"/>
      <w:r>
        <w:t>Clustal</w:t>
      </w:r>
      <w:proofErr w:type="spellEnd"/>
      <w:r>
        <w:t xml:space="preserve">-Omega. At some </w:t>
      </w:r>
      <w:r w:rsidR="00012CB3">
        <w:t>cases,</w:t>
      </w:r>
      <w:r>
        <w:t xml:space="preserve"> we have chosen only one template, where we have used Needleman-Wunch algorithm to align the sequences and </w:t>
      </w:r>
      <w:r w:rsidR="00F91625">
        <w:t>converted</w:t>
      </w:r>
      <w:r>
        <w:t xml:space="preserve"> all of them into PIR format.</w:t>
      </w:r>
      <w:r w:rsidR="008B6766">
        <w:t xml:space="preserve"> The pipeline that we have implemented asks for sequence and automatically converts them into PIR format and saves query in .</w:t>
      </w:r>
      <w:proofErr w:type="spellStart"/>
      <w:r w:rsidR="008B6766">
        <w:t>ali</w:t>
      </w:r>
      <w:proofErr w:type="spellEnd"/>
      <w:r w:rsidR="008B6766">
        <w:t xml:space="preserve"> file and rest template sequences as .</w:t>
      </w:r>
      <w:proofErr w:type="spellStart"/>
      <w:r w:rsidR="008B6766">
        <w:t>pir</w:t>
      </w:r>
      <w:proofErr w:type="spellEnd"/>
      <w:r w:rsidR="008B6766">
        <w:t xml:space="preserve"> extension.</w:t>
      </w:r>
      <w:r w:rsidR="00911D28">
        <w:t xml:space="preserve"> The PDBs are automatically download once given the template IDs after script 1 execution. The program that we wrote has </w:t>
      </w:r>
      <w:proofErr w:type="spellStart"/>
      <w:r w:rsidR="00911D28">
        <w:t>BioPython</w:t>
      </w:r>
      <w:proofErr w:type="spellEnd"/>
      <w:r w:rsidR="00911D28">
        <w:t xml:space="preserve"> packages and uses NCBI </w:t>
      </w:r>
      <w:proofErr w:type="spellStart"/>
      <w:r w:rsidR="00911D28">
        <w:t>pdb</w:t>
      </w:r>
      <w:proofErr w:type="spellEnd"/>
      <w:r w:rsidR="00911D28">
        <w:t xml:space="preserve"> API call to download the PDB files given the template IDs. Alternatively, we can use REST API to download the </w:t>
      </w:r>
      <w:proofErr w:type="spellStart"/>
      <w:r w:rsidR="00911D28">
        <w:t>pdb</w:t>
      </w:r>
      <w:proofErr w:type="spellEnd"/>
      <w:r w:rsidR="00911D28">
        <w:t xml:space="preserve"> files. The REST API is of XML format. </w:t>
      </w:r>
    </w:p>
    <w:p w:rsidR="0076023D" w:rsidRDefault="009A2690" w:rsidP="0076023D">
      <w:pPr>
        <w:pStyle w:val="para1"/>
        <w:ind w:firstLine="0"/>
      </w:pPr>
      <w:r>
        <w:t>For</w:t>
      </w:r>
      <w:r w:rsidR="0076023D">
        <w:t xml:space="preserve"> </w:t>
      </w:r>
      <w:r>
        <w:t>validation,</w:t>
      </w:r>
      <w:r w:rsidR="0076023D">
        <w:t xml:space="preserve"> we are using different tools available online and for visualization purpose we have used Chimera as our tool.</w:t>
      </w:r>
      <w:r>
        <w:t xml:space="preserve"> The various online </w:t>
      </w:r>
      <w:r>
        <w:lastRenderedPageBreak/>
        <w:t xml:space="preserve">techniques that we have used to measure the accuracy of our model </w:t>
      </w:r>
      <w:proofErr w:type="spellStart"/>
      <w:r>
        <w:t>inclue</w:t>
      </w:r>
      <w:proofErr w:type="spellEnd"/>
      <w:r>
        <w:t xml:space="preserve"> TM-Score, </w:t>
      </w:r>
      <w:proofErr w:type="spellStart"/>
      <w:r>
        <w:t>Molprobity</w:t>
      </w:r>
      <w:proofErr w:type="spellEnd"/>
      <w:r w:rsidR="0094580B">
        <w:t xml:space="preserve"> scores</w:t>
      </w:r>
      <w:r>
        <w:t>, and RMSD score.</w:t>
      </w:r>
      <w:r w:rsidR="008A6F5C">
        <w:t xml:space="preserve"> </w:t>
      </w:r>
    </w:p>
    <w:p w:rsidR="00233E87" w:rsidRDefault="00233E87" w:rsidP="0076023D">
      <w:pPr>
        <w:pStyle w:val="para1"/>
        <w:ind w:firstLine="0"/>
      </w:pPr>
      <w:r>
        <w:t xml:space="preserve">All the steps are cleared explained clearly below where we have mentioned each of options that we have </w:t>
      </w:r>
      <w:r w:rsidR="003C52B2">
        <w:t>chosen</w:t>
      </w:r>
      <w:r>
        <w:t xml:space="preserve"> for protein modelling.</w:t>
      </w:r>
    </w:p>
    <w:p w:rsidR="003C52B2" w:rsidRDefault="003C52B2" w:rsidP="0076023D">
      <w:pPr>
        <w:pStyle w:val="para1"/>
        <w:ind w:firstLine="0"/>
      </w:pPr>
    </w:p>
    <w:p w:rsidR="003C52B2" w:rsidRDefault="003C52B2" w:rsidP="0076023D">
      <w:pPr>
        <w:pStyle w:val="para1"/>
        <w:ind w:firstLine="0"/>
      </w:pPr>
      <w:r>
        <w:t>The software distribution that we used for this project is described as below:</w:t>
      </w:r>
    </w:p>
    <w:p w:rsidR="00332710" w:rsidRDefault="00332710" w:rsidP="00332710">
      <w:pPr>
        <w:pStyle w:val="para1"/>
        <w:numPr>
          <w:ilvl w:val="0"/>
          <w:numId w:val="16"/>
        </w:numPr>
      </w:pPr>
      <w:r>
        <w:t xml:space="preserve">Test cases i.e. Protein queries are taken from CASP website. CASP10 and CASP 11 are chosen to select 10 proteins which include: </w:t>
      </w:r>
    </w:p>
    <w:p w:rsidR="00332710" w:rsidRDefault="00332710" w:rsidP="00332710">
      <w:pPr>
        <w:pStyle w:val="para1"/>
        <w:numPr>
          <w:ilvl w:val="1"/>
          <w:numId w:val="16"/>
        </w:numPr>
      </w:pPr>
      <w:r>
        <w:t>CASP11 targets T0856, T0843, T0806, T0837, T0792 and</w:t>
      </w:r>
    </w:p>
    <w:p w:rsidR="003C52B2" w:rsidRDefault="00332710" w:rsidP="00332710">
      <w:pPr>
        <w:pStyle w:val="para1"/>
        <w:numPr>
          <w:ilvl w:val="1"/>
          <w:numId w:val="16"/>
        </w:numPr>
      </w:pPr>
      <w:r>
        <w:t xml:space="preserve"> CASP10 targets T0757, T0666, T0678, T0651, T0694</w:t>
      </w:r>
    </w:p>
    <w:p w:rsidR="00D83B8A" w:rsidRDefault="00313B0F" w:rsidP="00310E74">
      <w:pPr>
        <w:pStyle w:val="para1"/>
        <w:numPr>
          <w:ilvl w:val="0"/>
          <w:numId w:val="16"/>
        </w:numPr>
      </w:pPr>
      <w:r>
        <w:t>For template identification: BLAST, PDB, and SWISS-Model.</w:t>
      </w:r>
    </w:p>
    <w:p w:rsidR="00E934C6" w:rsidRDefault="00E934C6" w:rsidP="00310E74">
      <w:pPr>
        <w:pStyle w:val="para1"/>
        <w:numPr>
          <w:ilvl w:val="0"/>
          <w:numId w:val="16"/>
        </w:numPr>
      </w:pPr>
      <w:r>
        <w:t>Sequence alignment: Needleman-Wunch algorithm, and T-Coffee</w:t>
      </w:r>
    </w:p>
    <w:p w:rsidR="00F96021" w:rsidRDefault="00F96021" w:rsidP="00310E74">
      <w:pPr>
        <w:pStyle w:val="para1"/>
        <w:numPr>
          <w:ilvl w:val="0"/>
          <w:numId w:val="16"/>
        </w:numPr>
      </w:pPr>
      <w:r>
        <w:t xml:space="preserve">Software for protein modelling used is </w:t>
      </w:r>
      <w:proofErr w:type="spellStart"/>
      <w:r>
        <w:t>Modeller</w:t>
      </w:r>
      <w:proofErr w:type="spellEnd"/>
      <w:r>
        <w:t xml:space="preserve"> 9.17.</w:t>
      </w:r>
    </w:p>
    <w:p w:rsidR="00CA5687" w:rsidRDefault="00CA5687" w:rsidP="00310E74">
      <w:pPr>
        <w:pStyle w:val="para1"/>
        <w:numPr>
          <w:ilvl w:val="0"/>
          <w:numId w:val="16"/>
        </w:numPr>
      </w:pPr>
      <w:r>
        <w:t>Va</w:t>
      </w:r>
      <w:r w:rsidR="00B54707">
        <w:t>rious languages used are python</w:t>
      </w:r>
      <w:r w:rsidR="007A5BD6">
        <w:t xml:space="preserve"> 2.7</w:t>
      </w:r>
      <w:r w:rsidR="00B54707">
        <w:t xml:space="preserve"> and</w:t>
      </w:r>
      <w:r>
        <w:t xml:space="preserve"> JAVA (Needleman-Wunch algorithm)</w:t>
      </w:r>
    </w:p>
    <w:p w:rsidR="001C0BE2" w:rsidRDefault="001C0BE2" w:rsidP="00310E74">
      <w:pPr>
        <w:pStyle w:val="para1"/>
        <w:numPr>
          <w:ilvl w:val="0"/>
          <w:numId w:val="16"/>
        </w:numPr>
      </w:pPr>
      <w:r>
        <w:t xml:space="preserve">Protein visualization software’s: Chimera, </w:t>
      </w:r>
      <w:r w:rsidR="0041472F">
        <w:t xml:space="preserve">and </w:t>
      </w:r>
      <w:proofErr w:type="spellStart"/>
      <w:r>
        <w:t>Rasmol</w:t>
      </w:r>
      <w:proofErr w:type="spellEnd"/>
      <w:r>
        <w:t xml:space="preserve"> </w:t>
      </w:r>
    </w:p>
    <w:p w:rsidR="00F71630" w:rsidRDefault="00F71630" w:rsidP="00310E74">
      <w:pPr>
        <w:pStyle w:val="para1"/>
        <w:numPr>
          <w:ilvl w:val="0"/>
          <w:numId w:val="16"/>
        </w:numPr>
      </w:pPr>
      <w:r>
        <w:t>Project Management</w:t>
      </w:r>
      <w:r w:rsidR="00000D96">
        <w:t xml:space="preserve"> and version control</w:t>
      </w:r>
      <w:r>
        <w:t xml:space="preserve">: </w:t>
      </w:r>
      <w:proofErr w:type="spellStart"/>
      <w:r>
        <w:t>Github</w:t>
      </w:r>
      <w:proofErr w:type="spellEnd"/>
    </w:p>
    <w:p w:rsidR="00231D97" w:rsidRDefault="00231D97" w:rsidP="00231D97">
      <w:pPr>
        <w:pStyle w:val="para1"/>
        <w:ind w:firstLine="0"/>
      </w:pPr>
    </w:p>
    <w:p w:rsidR="00231D97" w:rsidRDefault="00231D97" w:rsidP="00231D97">
      <w:pPr>
        <w:pStyle w:val="para1"/>
        <w:ind w:firstLine="0"/>
        <w:rPr>
          <w:b/>
        </w:rPr>
      </w:pPr>
      <w:r w:rsidRPr="00231D97">
        <w:rPr>
          <w:b/>
        </w:rPr>
        <w:t>Process automation:</w:t>
      </w:r>
    </w:p>
    <w:p w:rsidR="003906E7" w:rsidRDefault="0003599C" w:rsidP="00231D97">
      <w:pPr>
        <w:pStyle w:val="para1"/>
        <w:ind w:firstLine="0"/>
      </w:pPr>
      <w:r>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v:textbox>
                <w10:wrap type="topAndBottom"/>
              </v:shape>
            </w:pict>
          </mc:Fallback>
        </mc:AlternateContent>
      </w:r>
      <w:r w:rsidRPr="004D6FE7">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255EE">
        <w:t xml:space="preserve">Implemented a sample pipeline where the process of using </w:t>
      </w:r>
      <w:proofErr w:type="spellStart"/>
      <w:r w:rsidR="006255EE">
        <w:t>modeller</w:t>
      </w:r>
      <w:proofErr w:type="spellEnd"/>
      <w:r w:rsidR="006255EE">
        <w:t xml:space="preserve"> is made lot easier compared to the standard approach.</w:t>
      </w:r>
      <w:r w:rsidR="00F557E4">
        <w:t xml:space="preserve"> Instead changing inputs in the script files </w:t>
      </w:r>
      <w:proofErr w:type="spellStart"/>
      <w:r w:rsidR="00F557E4">
        <w:t>everytime</w:t>
      </w:r>
      <w:proofErr w:type="spellEnd"/>
      <w:r w:rsidR="00F557E4">
        <w:t>, user needs to just enter the sequences initially and template IDs later for each of the script to run. The script automatically converts the given aligned query sequence into PIR format as saves it as .</w:t>
      </w:r>
      <w:proofErr w:type="spellStart"/>
      <w:r w:rsidR="00F557E4">
        <w:t>ali</w:t>
      </w:r>
      <w:proofErr w:type="spellEnd"/>
      <w:r w:rsidR="00F557E4">
        <w:t xml:space="preserve"> extension file.</w:t>
      </w:r>
      <w:r w:rsidR="00AF1D02">
        <w:t xml:space="preserve"> At each script execution, based on the output generated by the script and after evaluating the results, we given the template ID as input to the next script and the process is the same till the end.</w:t>
      </w:r>
      <w:r w:rsidR="00467A75">
        <w:t xml:space="preserve"> </w:t>
      </w:r>
      <w:r w:rsidR="00B85D7B">
        <w:t>Sample screenshot for the pipeline is as below, where the program ask for user input query sequence.</w:t>
      </w:r>
    </w:p>
    <w:p w:rsidR="004D6FE7" w:rsidRPr="006255EE" w:rsidRDefault="004D6FE7" w:rsidP="00231D97">
      <w:pPr>
        <w:pStyle w:val="para1"/>
        <w:ind w:firstLine="0"/>
      </w:pPr>
      <w:bookmarkStart w:id="0" w:name="_GoBack"/>
      <w:bookmarkEnd w:id="0"/>
    </w:p>
    <w:p w:rsidR="00D83B8A" w:rsidRDefault="00EF5D71" w:rsidP="001A0125">
      <w:pPr>
        <w:pStyle w:val="Heading1"/>
      </w:pPr>
      <w:r>
        <w:t>R</w:t>
      </w:r>
      <w:r w:rsidR="00D83B8A">
        <w:t>esults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4E13A5">
        <w:t xml:space="preserve">The quick brown fox jumps over the lazy dog. The quick brown fox jumps over the lazy dog. The quick brown fox jumps over the lazy dog. </w:t>
      </w:r>
    </w:p>
    <w:p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2000FF" w:rsidRPr="00473EDA" w:rsidRDefault="002000FF">
      <w:pPr>
        <w:pStyle w:val="NumberedList"/>
        <w:rPr>
          <w:sz w:val="16"/>
          <w:szCs w:val="16"/>
        </w:rPr>
      </w:pPr>
      <w:r w:rsidRPr="00473EDA">
        <w:rPr>
          <w:sz w:val="16"/>
          <w:szCs w:val="16"/>
        </w:rPr>
        <w:t>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lastRenderedPageBreak/>
        <w:t xml:space="preserve">The quick brown fox jumps over the lazy dog. The quick brown fox jumps over the lazy dog. The quick brown fox jumps over the lazy dog. </w:t>
      </w:r>
    </w:p>
    <w:p w:rsidR="00D83B8A" w:rsidRPr="00473EDA" w:rsidRDefault="00D83B8A" w:rsidP="00A7074F">
      <w:pPr>
        <w:pStyle w:val="Heading2"/>
      </w:pPr>
      <w:r w:rsidRPr="00473EDA">
        <w:t>Unnumbered list style</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11" o:title=""/>
          </v:shape>
          <o:OLEObject Type="Embed" ProgID="Equation.DSMT4" ShapeID="_x0000_i1025" DrawAspect="Content" ObjectID="_1542366716" r:id="rId12"/>
        </w:object>
      </w:r>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A60BC7" w:rsidP="00341B9C">
      <w:pPr>
        <w:pStyle w:val="FigureCaption"/>
        <w:spacing w:after="360"/>
        <w:rPr>
          <w:sz w:val="13"/>
          <w:szCs w:val="13"/>
        </w:rPr>
      </w:pPr>
      <w:r>
        <w:rPr>
          <w:b/>
          <w:bCs/>
          <w:noProof/>
          <w:szCs w:val="16"/>
        </w:rPr>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2906395" cy="1949450"/>
                <wp:effectExtent l="10795" t="5715" r="6985"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jH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" o:allowoverlap="f" filled="f" strokeweight=".25pt">
                <v:textbox inset="0,0,0,0">
                  <w:txbxContent>
                    <w:p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w:t>
      </w:r>
      <w:r w:rsidRPr="00366351">
        <w:rPr>
          <w:sz w:val="16"/>
          <w:szCs w:val="16"/>
        </w:rPr>
        <w:t>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lastRenderedPageBreak/>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proofErr w:type="spellStart"/>
      <w:r w:rsidRPr="00366351">
        <w:rPr>
          <w:szCs w:val="14"/>
        </w:rPr>
        <w:t>Alexandrescu,A</w:t>
      </w:r>
      <w:proofErr w:type="spell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r w:rsidRPr="00366351">
        <w:rPr>
          <w:szCs w:val="14"/>
        </w:rPr>
        <w:t>Dormand,J.R</w:t>
      </w:r>
      <w:proofErr w:type="spell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r w:rsidRPr="00366351">
        <w:rPr>
          <w:szCs w:val="14"/>
        </w:rPr>
        <w:t>Alexandrescu,A</w:t>
      </w:r>
      <w:proofErr w:type="spell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r w:rsidRPr="00366351">
        <w:rPr>
          <w:szCs w:val="14"/>
        </w:rPr>
        <w:t>Dormand,J.R</w:t>
      </w:r>
      <w:proofErr w:type="spell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r w:rsidRPr="00366351">
        <w:rPr>
          <w:szCs w:val="14"/>
        </w:rPr>
        <w:t>Alexandrescu,A</w:t>
      </w:r>
      <w:proofErr w:type="spell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rsidP="0001213C">
      <w:pPr>
        <w:pStyle w:val="RefText"/>
        <w:rPr>
          <w:szCs w:val="14"/>
        </w:rPr>
      </w:pPr>
      <w:proofErr w:type="spellStart"/>
      <w:r w:rsidRPr="00366351">
        <w:rPr>
          <w:szCs w:val="14"/>
        </w:rPr>
        <w:t>Dormand,J.R</w:t>
      </w:r>
      <w:proofErr w:type="spell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proofErr w:type="spellStart"/>
      <w:r w:rsidRPr="00366351">
        <w:rPr>
          <w:szCs w:val="14"/>
        </w:rPr>
        <w:t>Yoo,M.S</w:t>
      </w:r>
      <w:proofErr w:type="spellEnd"/>
      <w:r w:rsidRPr="00366351">
        <w:rPr>
          <w:szCs w:val="14"/>
        </w:rPr>
        <w:t xml:space="preserve">. </w:t>
      </w:r>
      <w:r w:rsidRPr="00366351">
        <w:rPr>
          <w:i/>
          <w:iCs/>
          <w:szCs w:val="14"/>
        </w:rPr>
        <w:t>et al</w:t>
      </w:r>
      <w:r w:rsidRPr="00366351">
        <w:rPr>
          <w:szCs w:val="14"/>
        </w:rPr>
        <w:t xml:space="preserve">. (2003) Oxidative stress regulated genes in nigral dopaminergic </w:t>
      </w:r>
      <w:proofErr w:type="spellStart"/>
      <w:r w:rsidRPr="00366351">
        <w:rPr>
          <w:szCs w:val="14"/>
        </w:rPr>
        <w:t>neurnol</w:t>
      </w:r>
      <w:proofErr w:type="spellEnd"/>
      <w:r w:rsidRPr="00366351">
        <w:rPr>
          <w:szCs w:val="14"/>
        </w:rPr>
        <w:t xml:space="preserve">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t>
      </w:r>
      <w:proofErr w:type="spellStart"/>
      <w:r w:rsidRPr="00366351">
        <w:rPr>
          <w:szCs w:val="14"/>
        </w:rPr>
        <w:t>W.B.,Jr</w:t>
      </w:r>
      <w:proofErr w:type="spellEnd"/>
      <w:r w:rsidRPr="00366351">
        <w:rPr>
          <w:szCs w:val="14"/>
        </w:rPr>
        <w:t xml:space="preserve">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proofErr w:type="spellStart"/>
      <w:r w:rsidRPr="00366351">
        <w:rPr>
          <w:szCs w:val="14"/>
        </w:rPr>
        <w:t>Auhtor,A.B</w:t>
      </w:r>
      <w:proofErr w:type="spellEnd"/>
      <w:r w:rsidRPr="00366351">
        <w:rPr>
          <w:szCs w:val="14"/>
        </w:rPr>
        <w:t xml:space="preserve">. </w:t>
      </w:r>
      <w:r w:rsidRPr="00366351">
        <w:rPr>
          <w:i/>
          <w:szCs w:val="14"/>
        </w:rPr>
        <w:t>et al.</w:t>
      </w:r>
      <w:r w:rsidRPr="00366351">
        <w:rPr>
          <w:szCs w:val="14"/>
        </w:rPr>
        <w:t xml:space="preserve"> (2000) Chapter title. In Smith, A.C. (ed.), </w:t>
      </w:r>
      <w:r w:rsidRPr="00366351">
        <w:rPr>
          <w:i/>
          <w:szCs w:val="14"/>
        </w:rPr>
        <w:t>Book Title</w:t>
      </w:r>
      <w:r w:rsidRPr="00366351">
        <w:rPr>
          <w:szCs w:val="14"/>
        </w:rPr>
        <w:t xml:space="preserve">, 2nd </w:t>
      </w:r>
      <w:proofErr w:type="spellStart"/>
      <w:r w:rsidRPr="00366351">
        <w:rPr>
          <w:szCs w:val="14"/>
        </w:rPr>
        <w:t>edn</w:t>
      </w:r>
      <w:proofErr w:type="spellEnd"/>
      <w:r w:rsidRPr="00366351">
        <w:rPr>
          <w:szCs w:val="14"/>
        </w:rPr>
        <w:t>.</w:t>
      </w:r>
      <w:r w:rsidR="00544ED1" w:rsidRPr="00366351">
        <w:rPr>
          <w:szCs w:val="14"/>
        </w:rPr>
        <w:t xml:space="preserve"> </w:t>
      </w:r>
      <w:r w:rsidRPr="00366351">
        <w:rPr>
          <w:szCs w:val="14"/>
        </w:rPr>
        <w:t>Publisher, Location, Vol. 1, pp. ???–???.</w:t>
      </w:r>
    </w:p>
    <w:p w:rsidR="00B7282B" w:rsidRDefault="0001213C" w:rsidP="004D7F41">
      <w:pPr>
        <w:pStyle w:val="RefText"/>
      </w:pPr>
      <w:r w:rsidRPr="00366351">
        <w:rPr>
          <w:szCs w:val="14"/>
        </w:rPr>
        <w:t xml:space="preserve">Bardet, G. (1920) Sur un syndrome </w:t>
      </w:r>
      <w:proofErr w:type="spellStart"/>
      <w:r w:rsidRPr="00366351">
        <w:rPr>
          <w:szCs w:val="14"/>
        </w:rPr>
        <w:t>d’obesite</w:t>
      </w:r>
      <w:proofErr w:type="spellEnd"/>
      <w:r w:rsidRPr="00366351">
        <w:rPr>
          <w:szCs w:val="14"/>
        </w:rPr>
        <w:t xml:space="preserve"> infantile avec </w:t>
      </w:r>
      <w:proofErr w:type="spellStart"/>
      <w:r w:rsidRPr="00366351">
        <w:rPr>
          <w:szCs w:val="14"/>
        </w:rPr>
        <w:t>polydactylie</w:t>
      </w:r>
      <w:proofErr w:type="spellEnd"/>
      <w:r w:rsidRPr="00366351">
        <w:rPr>
          <w:szCs w:val="14"/>
        </w:rPr>
        <w:t xml:space="preserve"> et </w:t>
      </w:r>
      <w:proofErr w:type="spellStart"/>
      <w:r w:rsidRPr="00366351">
        <w:rPr>
          <w:szCs w:val="14"/>
        </w:rPr>
        <w:t>retinite</w:t>
      </w:r>
      <w:proofErr w:type="spellEnd"/>
      <w:r w:rsidRPr="00366351">
        <w:rPr>
          <w:szCs w:val="14"/>
        </w:rPr>
        <w:t xml:space="preserve"> </w:t>
      </w:r>
      <w:proofErr w:type="spellStart"/>
      <w:r w:rsidRPr="00366351">
        <w:rPr>
          <w:szCs w:val="14"/>
        </w:rPr>
        <w:t>pigmentaire</w:t>
      </w:r>
      <w:proofErr w:type="spellEnd"/>
      <w:r w:rsidRPr="00366351">
        <w:rPr>
          <w:szCs w:val="14"/>
        </w:rPr>
        <w:t xml:space="preserve"> (contribution a </w:t>
      </w:r>
      <w:proofErr w:type="spellStart"/>
      <w:r w:rsidRPr="00366351">
        <w:rPr>
          <w:szCs w:val="14"/>
        </w:rPr>
        <w:t>l’etude</w:t>
      </w:r>
      <w:proofErr w:type="spellEnd"/>
      <w:r w:rsidRPr="00366351">
        <w:rPr>
          <w:szCs w:val="14"/>
        </w:rPr>
        <w:t xml:space="preserve"> des </w:t>
      </w:r>
      <w:proofErr w:type="spellStart"/>
      <w:r w:rsidRPr="00366351">
        <w:rPr>
          <w:szCs w:val="14"/>
        </w:rPr>
        <w:t>formes</w:t>
      </w:r>
      <w:proofErr w:type="spellEnd"/>
      <w:r w:rsidRPr="00366351">
        <w:rPr>
          <w:szCs w:val="14"/>
        </w:rPr>
        <w:t xml:space="preserve"> </w:t>
      </w:r>
      <w:proofErr w:type="spellStart"/>
      <w:r w:rsidRPr="00366351">
        <w:rPr>
          <w:szCs w:val="14"/>
        </w:rPr>
        <w:t>cliniques</w:t>
      </w:r>
      <w:proofErr w:type="spellEnd"/>
      <w:r w:rsidRPr="00366351">
        <w:rPr>
          <w:szCs w:val="14"/>
        </w:rPr>
        <w:t xml:space="preserve"> de </w:t>
      </w:r>
      <w:proofErr w:type="spellStart"/>
      <w:r w:rsidRPr="00366351">
        <w:rPr>
          <w:szCs w:val="14"/>
        </w:rPr>
        <w:t>l’obesite</w:t>
      </w:r>
      <w:proofErr w:type="spellEnd"/>
      <w:r w:rsidRPr="00366351">
        <w:rPr>
          <w:szCs w:val="14"/>
        </w:rPr>
        <w:t xml:space="preserve"> </w:t>
      </w:r>
      <w:proofErr w:type="spellStart"/>
      <w:r w:rsidRPr="00366351">
        <w:rPr>
          <w:szCs w:val="14"/>
        </w:rPr>
        <w:t>hypophysaire</w:t>
      </w:r>
      <w:proofErr w:type="spellEnd"/>
      <w:r w:rsidRPr="00366351">
        <w:rPr>
          <w:szCs w:val="14"/>
        </w:rPr>
        <w:t>).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94D" w:rsidRDefault="00AB594D">
      <w:r>
        <w:separator/>
      </w:r>
    </w:p>
  </w:endnote>
  <w:endnote w:type="continuationSeparator" w:id="0">
    <w:p w:rsidR="00AB594D" w:rsidRDefault="00AB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94D" w:rsidRDefault="00AB594D">
      <w:pPr>
        <w:pStyle w:val="Footer"/>
        <w:tabs>
          <w:tab w:val="clear" w:pos="4320"/>
          <w:tab w:val="left" w:pos="4860"/>
        </w:tabs>
        <w:spacing w:line="200" w:lineRule="exact"/>
        <w:rPr>
          <w:u w:val="single" w:color="000000"/>
        </w:rPr>
      </w:pPr>
      <w:r>
        <w:rPr>
          <w:u w:val="single" w:color="000000"/>
        </w:rPr>
        <w:tab/>
      </w:r>
    </w:p>
  </w:footnote>
  <w:footnote w:type="continuationSeparator" w:id="0">
    <w:p w:rsidR="00AB594D" w:rsidRDefault="00AB594D">
      <w:pPr>
        <w:pStyle w:val="FootnoteText"/>
        <w:rPr>
          <w:szCs w:val="24"/>
        </w:rPr>
      </w:pPr>
      <w:r>
        <w:continuationSeparator/>
      </w:r>
    </w:p>
  </w:footnote>
  <w:footnote w:type="continuationNotice" w:id="1">
    <w:p w:rsidR="00AB594D" w:rsidRDefault="00AB594D">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A60BC7">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8492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rsidR="00DD38F7">
      <w:t>K.Takahashi</w:t>
    </w:r>
    <w:proofErr w:type="spellEnd"/>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0"/>
  </w:num>
  <w:num w:numId="3">
    <w:abstractNumId w:val="5"/>
  </w:num>
  <w:num w:numId="4">
    <w:abstractNumId w:val="4"/>
  </w:num>
  <w:num w:numId="5">
    <w:abstractNumId w:val="9"/>
  </w:num>
  <w:num w:numId="6">
    <w:abstractNumId w:val="9"/>
  </w:num>
  <w:num w:numId="7">
    <w:abstractNumId w:val="9"/>
  </w:num>
  <w:num w:numId="8">
    <w:abstractNumId w:val="13"/>
  </w:num>
  <w:num w:numId="9">
    <w:abstractNumId w:val="6"/>
  </w:num>
  <w:num w:numId="10">
    <w:abstractNumId w:val="11"/>
  </w:num>
  <w:num w:numId="11">
    <w:abstractNumId w:val="12"/>
  </w:num>
  <w:num w:numId="12">
    <w:abstractNumId w:val="3"/>
  </w:num>
  <w:num w:numId="13">
    <w:abstractNumId w:val="0"/>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10895"/>
    <w:rsid w:val="00010EA2"/>
    <w:rsid w:val="0001213C"/>
    <w:rsid w:val="00012CB3"/>
    <w:rsid w:val="00033182"/>
    <w:rsid w:val="0003599C"/>
    <w:rsid w:val="00050B51"/>
    <w:rsid w:val="00063765"/>
    <w:rsid w:val="00081C22"/>
    <w:rsid w:val="00083970"/>
    <w:rsid w:val="000A2EEC"/>
    <w:rsid w:val="000E7919"/>
    <w:rsid w:val="00112539"/>
    <w:rsid w:val="00120FBC"/>
    <w:rsid w:val="00163472"/>
    <w:rsid w:val="00164CC5"/>
    <w:rsid w:val="00175E68"/>
    <w:rsid w:val="0019362B"/>
    <w:rsid w:val="001976C9"/>
    <w:rsid w:val="001A0125"/>
    <w:rsid w:val="001A5509"/>
    <w:rsid w:val="001B2A58"/>
    <w:rsid w:val="001C0BE2"/>
    <w:rsid w:val="001C6AEE"/>
    <w:rsid w:val="002000FF"/>
    <w:rsid w:val="00231D97"/>
    <w:rsid w:val="00233E87"/>
    <w:rsid w:val="0025604E"/>
    <w:rsid w:val="00274D6E"/>
    <w:rsid w:val="0028467B"/>
    <w:rsid w:val="002A2089"/>
    <w:rsid w:val="002A7209"/>
    <w:rsid w:val="002B75A3"/>
    <w:rsid w:val="002B75B0"/>
    <w:rsid w:val="002C783E"/>
    <w:rsid w:val="002D3B6B"/>
    <w:rsid w:val="002D5837"/>
    <w:rsid w:val="002D7AA3"/>
    <w:rsid w:val="002F4CA8"/>
    <w:rsid w:val="00310E74"/>
    <w:rsid w:val="00313B0F"/>
    <w:rsid w:val="00332710"/>
    <w:rsid w:val="00341B9C"/>
    <w:rsid w:val="0034204F"/>
    <w:rsid w:val="0034526A"/>
    <w:rsid w:val="00352804"/>
    <w:rsid w:val="00366351"/>
    <w:rsid w:val="00386DA0"/>
    <w:rsid w:val="003906E7"/>
    <w:rsid w:val="003A12E8"/>
    <w:rsid w:val="003A4127"/>
    <w:rsid w:val="003A4458"/>
    <w:rsid w:val="003B3D09"/>
    <w:rsid w:val="003C52B2"/>
    <w:rsid w:val="003F0E1C"/>
    <w:rsid w:val="00400C63"/>
    <w:rsid w:val="00403998"/>
    <w:rsid w:val="00405022"/>
    <w:rsid w:val="0041472F"/>
    <w:rsid w:val="00417E33"/>
    <w:rsid w:val="00435193"/>
    <w:rsid w:val="00452614"/>
    <w:rsid w:val="00454567"/>
    <w:rsid w:val="004640CD"/>
    <w:rsid w:val="00467A75"/>
    <w:rsid w:val="00473EDA"/>
    <w:rsid w:val="004768E7"/>
    <w:rsid w:val="00486E58"/>
    <w:rsid w:val="004B43B9"/>
    <w:rsid w:val="004B5307"/>
    <w:rsid w:val="004B658F"/>
    <w:rsid w:val="004D6FE7"/>
    <w:rsid w:val="004D7F41"/>
    <w:rsid w:val="004E0596"/>
    <w:rsid w:val="004E1218"/>
    <w:rsid w:val="004E13A5"/>
    <w:rsid w:val="004E44AC"/>
    <w:rsid w:val="005066EA"/>
    <w:rsid w:val="00513FFC"/>
    <w:rsid w:val="00544ED1"/>
    <w:rsid w:val="005744B6"/>
    <w:rsid w:val="005806E7"/>
    <w:rsid w:val="00584A70"/>
    <w:rsid w:val="005E41BA"/>
    <w:rsid w:val="005E5A37"/>
    <w:rsid w:val="005F50A7"/>
    <w:rsid w:val="006103A9"/>
    <w:rsid w:val="006118F8"/>
    <w:rsid w:val="0062377D"/>
    <w:rsid w:val="006255EE"/>
    <w:rsid w:val="006323EC"/>
    <w:rsid w:val="00643190"/>
    <w:rsid w:val="0066588F"/>
    <w:rsid w:val="006921D5"/>
    <w:rsid w:val="006A235A"/>
    <w:rsid w:val="006C2C0F"/>
    <w:rsid w:val="006F5A2E"/>
    <w:rsid w:val="0072388D"/>
    <w:rsid w:val="0076023D"/>
    <w:rsid w:val="00776B59"/>
    <w:rsid w:val="00793C1E"/>
    <w:rsid w:val="007A5BD6"/>
    <w:rsid w:val="00801742"/>
    <w:rsid w:val="00806CED"/>
    <w:rsid w:val="00820FD1"/>
    <w:rsid w:val="00853D6D"/>
    <w:rsid w:val="00881F34"/>
    <w:rsid w:val="00887143"/>
    <w:rsid w:val="008A06DC"/>
    <w:rsid w:val="008A13D5"/>
    <w:rsid w:val="008A6F5C"/>
    <w:rsid w:val="008A7380"/>
    <w:rsid w:val="008B08CC"/>
    <w:rsid w:val="008B6766"/>
    <w:rsid w:val="008E5030"/>
    <w:rsid w:val="00911D28"/>
    <w:rsid w:val="00935C57"/>
    <w:rsid w:val="00937B14"/>
    <w:rsid w:val="00943558"/>
    <w:rsid w:val="0094580B"/>
    <w:rsid w:val="00952599"/>
    <w:rsid w:val="0095359B"/>
    <w:rsid w:val="009A2690"/>
    <w:rsid w:val="009A3330"/>
    <w:rsid w:val="009D0B6E"/>
    <w:rsid w:val="00A01780"/>
    <w:rsid w:val="00A226FD"/>
    <w:rsid w:val="00A2522A"/>
    <w:rsid w:val="00A5432A"/>
    <w:rsid w:val="00A55800"/>
    <w:rsid w:val="00A60BC7"/>
    <w:rsid w:val="00A663DF"/>
    <w:rsid w:val="00A7074F"/>
    <w:rsid w:val="00A76CB0"/>
    <w:rsid w:val="00A818B3"/>
    <w:rsid w:val="00AB08E4"/>
    <w:rsid w:val="00AB594D"/>
    <w:rsid w:val="00AF1D02"/>
    <w:rsid w:val="00B54707"/>
    <w:rsid w:val="00B60840"/>
    <w:rsid w:val="00B637BC"/>
    <w:rsid w:val="00B652DF"/>
    <w:rsid w:val="00B7282B"/>
    <w:rsid w:val="00B85D7B"/>
    <w:rsid w:val="00B972B2"/>
    <w:rsid w:val="00BB3537"/>
    <w:rsid w:val="00BE5EE2"/>
    <w:rsid w:val="00C4341F"/>
    <w:rsid w:val="00C50C58"/>
    <w:rsid w:val="00C74115"/>
    <w:rsid w:val="00CA472F"/>
    <w:rsid w:val="00CA5687"/>
    <w:rsid w:val="00CC1C09"/>
    <w:rsid w:val="00CC64E3"/>
    <w:rsid w:val="00CD1016"/>
    <w:rsid w:val="00CD1067"/>
    <w:rsid w:val="00CD55D8"/>
    <w:rsid w:val="00CF605A"/>
    <w:rsid w:val="00CF6A2C"/>
    <w:rsid w:val="00D16F47"/>
    <w:rsid w:val="00D3101D"/>
    <w:rsid w:val="00D65C51"/>
    <w:rsid w:val="00D83B8A"/>
    <w:rsid w:val="00DA7E18"/>
    <w:rsid w:val="00DB433F"/>
    <w:rsid w:val="00DC1442"/>
    <w:rsid w:val="00DC2DCC"/>
    <w:rsid w:val="00DC5078"/>
    <w:rsid w:val="00DC5EDA"/>
    <w:rsid w:val="00DD38F7"/>
    <w:rsid w:val="00E2280D"/>
    <w:rsid w:val="00E25BEF"/>
    <w:rsid w:val="00E678E8"/>
    <w:rsid w:val="00E73E62"/>
    <w:rsid w:val="00E84758"/>
    <w:rsid w:val="00E934C6"/>
    <w:rsid w:val="00EC5ED4"/>
    <w:rsid w:val="00EE1FE6"/>
    <w:rsid w:val="00EF5D71"/>
    <w:rsid w:val="00F137B5"/>
    <w:rsid w:val="00F362A7"/>
    <w:rsid w:val="00F4766C"/>
    <w:rsid w:val="00F557E4"/>
    <w:rsid w:val="00F6372C"/>
    <w:rsid w:val="00F71630"/>
    <w:rsid w:val="00F91625"/>
    <w:rsid w:val="00F96021"/>
    <w:rsid w:val="00FB5545"/>
    <w:rsid w:val="00FC40EC"/>
    <w:rsid w:val="00FC5172"/>
    <w:rsid w:val="00FD09A4"/>
    <w:rsid w:val="00FD5375"/>
    <w:rsid w:val="00FF1489"/>
    <w:rsid w:val="00FF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B572D"/>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511737-832D-4BF5-8931-C17A0185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242</TotalTime>
  <Pages>4</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Sai</dc:creator>
  <cp:lastModifiedBy>Sai Manikanta Sastry Godavarthi</cp:lastModifiedBy>
  <cp:revision>71</cp:revision>
  <cp:lastPrinted>2007-07-04T12:14:00Z</cp:lastPrinted>
  <dcterms:created xsi:type="dcterms:W3CDTF">2016-12-03T19:36:00Z</dcterms:created>
  <dcterms:modified xsi:type="dcterms:W3CDTF">2016-12-04T20:25:00Z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